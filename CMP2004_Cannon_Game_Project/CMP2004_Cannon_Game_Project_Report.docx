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ACFD0" w14:textId="175AFF69" w:rsidR="00F3548A" w:rsidRPr="005A445E" w:rsidRDefault="00BF4ABD" w:rsidP="00FA16FE">
      <w:pPr>
        <w:pStyle w:val="KonuBal"/>
        <w:jc w:val="center"/>
      </w:pPr>
      <w:r w:rsidRPr="005A445E">
        <w:t xml:space="preserve">CMP 2004 Term Project Report </w:t>
      </w:r>
      <w:r w:rsidR="00FA16FE" w:rsidRPr="005A445E">
        <w:br/>
      </w:r>
      <w:proofErr w:type="spellStart"/>
      <w:r w:rsidR="00FA16FE" w:rsidRPr="005A445E">
        <w:t>CannonGame</w:t>
      </w:r>
      <w:proofErr w:type="spellEnd"/>
    </w:p>
    <w:p w14:paraId="1183364F" w14:textId="77777777" w:rsidR="00BF4ABD" w:rsidRPr="005A445E" w:rsidRDefault="00BF4ABD" w:rsidP="00BF4ABD"/>
    <w:p w14:paraId="71C71CB5" w14:textId="7DCE1F6F" w:rsidR="00BF4ABD" w:rsidRPr="005A445E" w:rsidRDefault="00A3667F" w:rsidP="00A3667F">
      <w:pPr>
        <w:jc w:val="center"/>
      </w:pPr>
      <w:proofErr w:type="spellStart"/>
      <w:r w:rsidRPr="005A445E">
        <w:t>Derya</w:t>
      </w:r>
      <w:proofErr w:type="spellEnd"/>
      <w:r w:rsidRPr="005A445E">
        <w:t xml:space="preserve"> ŞİŞMANYAZICI &amp; </w:t>
      </w:r>
      <w:proofErr w:type="spellStart"/>
      <w:r w:rsidR="005577E9" w:rsidRPr="005A445E">
        <w:t>Alper</w:t>
      </w:r>
      <w:proofErr w:type="spellEnd"/>
      <w:r w:rsidR="005577E9" w:rsidRPr="005A445E">
        <w:t xml:space="preserve"> POSLU</w:t>
      </w:r>
    </w:p>
    <w:p w14:paraId="7EA54BCE" w14:textId="131CD10F" w:rsidR="00F3548A" w:rsidRPr="005A445E" w:rsidRDefault="00820716" w:rsidP="00A3667F">
      <w:pPr>
        <w:pStyle w:val="Balk1"/>
        <w:numPr>
          <w:ilvl w:val="0"/>
          <w:numId w:val="0"/>
        </w:numPr>
        <w:ind w:left="432" w:hanging="432"/>
      </w:pPr>
      <w:r w:rsidRPr="005A445E">
        <w:t>Pr</w:t>
      </w:r>
      <w:r w:rsidR="00BF4ABD" w:rsidRPr="005A445E">
        <w:t>oject</w:t>
      </w:r>
      <w:r w:rsidR="00B26510" w:rsidRPr="005A445E">
        <w:t xml:space="preserve"> Purpose</w:t>
      </w:r>
      <w:r w:rsidRPr="005A445E">
        <w:t xml:space="preserve"> and Game Rules</w:t>
      </w:r>
    </w:p>
    <w:p w14:paraId="6B316DEF" w14:textId="3B4A2382" w:rsidR="001F2E08" w:rsidRPr="005A445E" w:rsidRDefault="00A3667F" w:rsidP="001F2E08">
      <w:pPr>
        <w:spacing w:line="276" w:lineRule="auto"/>
        <w:rPr>
          <w:rFonts w:ascii="Times New Roman" w:hAnsi="Times New Roman" w:cs="Times New Roman"/>
        </w:rPr>
      </w:pPr>
      <w:r w:rsidRPr="005A445E">
        <w:rPr>
          <w:rFonts w:ascii="Times New Roman" w:hAnsi="Times New Roman" w:cs="Times New Roman"/>
        </w:rPr>
        <w:t xml:space="preserve">The aim of this game is </w:t>
      </w:r>
      <w:r w:rsidR="00FA16FE" w:rsidRPr="005A445E">
        <w:rPr>
          <w:rFonts w:ascii="Times New Roman" w:hAnsi="Times New Roman" w:cs="Times New Roman"/>
        </w:rPr>
        <w:t>shutting Bus</w:t>
      </w:r>
      <w:r w:rsidR="0021678B" w:rsidRPr="005A445E">
        <w:rPr>
          <w:rFonts w:ascii="Times New Roman" w:hAnsi="Times New Roman" w:cs="Times New Roman"/>
        </w:rPr>
        <w:t>h</w:t>
      </w:r>
      <w:r w:rsidR="00FA16FE" w:rsidRPr="005A445E">
        <w:rPr>
          <w:rFonts w:ascii="Times New Roman" w:hAnsi="Times New Roman" w:cs="Times New Roman"/>
        </w:rPr>
        <w:t>y, Crow and Devil which come to our caste from garden.</w:t>
      </w:r>
      <w:r w:rsidR="00FA16FE" w:rsidRPr="005A445E">
        <w:rPr>
          <w:rFonts w:ascii="Times New Roman" w:hAnsi="Times New Roman" w:cs="Times New Roman"/>
        </w:rPr>
        <w:br/>
        <w:t>We have cannon which return max. Theta is pi/2 and sends</w:t>
      </w:r>
      <w:r w:rsidR="00E27560" w:rsidRPr="005A445E">
        <w:rPr>
          <w:rFonts w:ascii="Times New Roman" w:hAnsi="Times New Roman" w:cs="Times New Roman"/>
        </w:rPr>
        <w:t xml:space="preserve"> a fire to creatures</w:t>
      </w:r>
      <w:r w:rsidR="00FA16FE" w:rsidRPr="005A445E">
        <w:rPr>
          <w:rFonts w:ascii="Times New Roman" w:hAnsi="Times New Roman" w:cs="Times New Roman"/>
        </w:rPr>
        <w:t xml:space="preserve">.  </w:t>
      </w:r>
      <w:r w:rsidR="00625B72" w:rsidRPr="005A445E">
        <w:rPr>
          <w:rFonts w:ascii="Times New Roman" w:hAnsi="Times New Roman" w:cs="Times New Roman"/>
        </w:rPr>
        <w:t xml:space="preserve">When fire cross to </w:t>
      </w:r>
      <w:r w:rsidR="00E27560" w:rsidRPr="005A445E">
        <w:rPr>
          <w:rFonts w:ascii="Times New Roman" w:hAnsi="Times New Roman" w:cs="Times New Roman"/>
        </w:rPr>
        <w:t>creature</w:t>
      </w:r>
      <w:r w:rsidR="00FA16FE" w:rsidRPr="005A445E">
        <w:rPr>
          <w:rFonts w:ascii="Times New Roman" w:hAnsi="Times New Roman" w:cs="Times New Roman"/>
        </w:rPr>
        <w:t xml:space="preserve"> its appearance returns to a gho</w:t>
      </w:r>
      <w:r w:rsidR="00625B72" w:rsidRPr="005A445E">
        <w:rPr>
          <w:rFonts w:ascii="Times New Roman" w:hAnsi="Times New Roman" w:cs="Times New Roman"/>
        </w:rPr>
        <w:t>st and with animation the ghost</w:t>
      </w:r>
      <w:r w:rsidR="00FA16FE" w:rsidRPr="005A445E">
        <w:rPr>
          <w:rFonts w:ascii="Times New Roman" w:hAnsi="Times New Roman" w:cs="Times New Roman"/>
        </w:rPr>
        <w:t xml:space="preserve"> </w:t>
      </w:r>
      <w:r w:rsidR="00625B72" w:rsidRPr="005A445E">
        <w:rPr>
          <w:rFonts w:ascii="Times New Roman" w:hAnsi="Times New Roman" w:cs="Times New Roman"/>
        </w:rPr>
        <w:t xml:space="preserve">goes to up for a second </w:t>
      </w:r>
      <w:r w:rsidR="001F2E08" w:rsidRPr="005A445E">
        <w:rPr>
          <w:rFonts w:ascii="Times New Roman" w:hAnsi="Times New Roman" w:cs="Times New Roman"/>
        </w:rPr>
        <w:t>and disappear.</w:t>
      </w:r>
    </w:p>
    <w:p w14:paraId="33BB8FDD" w14:textId="347B1F79" w:rsidR="001F2E08" w:rsidRPr="005A445E" w:rsidRDefault="00E27560" w:rsidP="001F2E08">
      <w:pPr>
        <w:spacing w:line="276" w:lineRule="auto"/>
        <w:rPr>
          <w:rFonts w:ascii="Times New Roman" w:hAnsi="Times New Roman" w:cs="Times New Roman"/>
        </w:rPr>
      </w:pPr>
      <w:r w:rsidRPr="005A445E">
        <w:rPr>
          <w:rFonts w:ascii="Times New Roman" w:hAnsi="Times New Roman" w:cs="Times New Roman"/>
        </w:rPr>
        <w:t>All creatures</w:t>
      </w:r>
      <w:r w:rsidR="001F2E08" w:rsidRPr="005A445E">
        <w:rPr>
          <w:rFonts w:ascii="Times New Roman" w:hAnsi="Times New Roman" w:cs="Times New Roman"/>
        </w:rPr>
        <w:t xml:space="preserve"> have different points and affect our bullets differently.</w:t>
      </w:r>
      <w:r w:rsidR="001F2E08" w:rsidRPr="005A445E">
        <w:rPr>
          <w:rFonts w:ascii="Times New Roman" w:hAnsi="Times New Roman" w:cs="Times New Roman"/>
        </w:rPr>
        <w:br/>
      </w:r>
      <w:r w:rsidR="001F2E08" w:rsidRPr="005A445E">
        <w:rPr>
          <w:rFonts w:ascii="Times New Roman" w:hAnsi="Times New Roman" w:cs="Times New Roman"/>
        </w:rPr>
        <w:t>Firstly, shutting a Crow is 6 points, Bus</w:t>
      </w:r>
      <w:r w:rsidR="0021678B" w:rsidRPr="005A445E">
        <w:rPr>
          <w:rFonts w:ascii="Times New Roman" w:hAnsi="Times New Roman" w:cs="Times New Roman"/>
        </w:rPr>
        <w:t>h</w:t>
      </w:r>
      <w:r w:rsidR="001F2E08" w:rsidRPr="005A445E">
        <w:rPr>
          <w:rFonts w:ascii="Times New Roman" w:hAnsi="Times New Roman" w:cs="Times New Roman"/>
        </w:rPr>
        <w:t>y is 10 points and Devil is 16 po</w:t>
      </w:r>
      <w:r w:rsidRPr="005A445E">
        <w:rPr>
          <w:rFonts w:ascii="Times New Roman" w:hAnsi="Times New Roman" w:cs="Times New Roman"/>
        </w:rPr>
        <w:t>ints. According to kind of creature</w:t>
      </w:r>
      <w:r w:rsidR="001F2E08" w:rsidRPr="005A445E">
        <w:rPr>
          <w:rFonts w:ascii="Times New Roman" w:hAnsi="Times New Roman" w:cs="Times New Roman"/>
        </w:rPr>
        <w:t>, gamer wins extra bullet such as a bullet for Bus</w:t>
      </w:r>
      <w:r w:rsidR="0021678B" w:rsidRPr="005A445E">
        <w:rPr>
          <w:rFonts w:ascii="Times New Roman" w:hAnsi="Times New Roman" w:cs="Times New Roman"/>
        </w:rPr>
        <w:t>h</w:t>
      </w:r>
      <w:r w:rsidR="001F2E08" w:rsidRPr="005A445E">
        <w:rPr>
          <w:rFonts w:ascii="Times New Roman" w:hAnsi="Times New Roman" w:cs="Times New Roman"/>
        </w:rPr>
        <w:t>y and two bullets for Devil.</w:t>
      </w:r>
    </w:p>
    <w:p w14:paraId="522F6BD3" w14:textId="16F03F3C" w:rsidR="0062394C" w:rsidRPr="005A445E" w:rsidRDefault="001F2E08" w:rsidP="001F2E08">
      <w:pPr>
        <w:spacing w:line="276" w:lineRule="auto"/>
        <w:rPr>
          <w:rFonts w:ascii="Times New Roman" w:hAnsi="Times New Roman" w:cs="Times New Roman"/>
        </w:rPr>
      </w:pPr>
      <w:r w:rsidRPr="005A445E">
        <w:rPr>
          <w:rFonts w:ascii="Times New Roman" w:hAnsi="Times New Roman" w:cs="Times New Roman"/>
        </w:rPr>
        <w:t xml:space="preserve">The second </w:t>
      </w:r>
      <w:r w:rsidR="00E27560" w:rsidRPr="005A445E">
        <w:rPr>
          <w:rFonts w:ascii="Times New Roman" w:hAnsi="Times New Roman" w:cs="Times New Roman"/>
        </w:rPr>
        <w:t>rule is dangerous area. If creature</w:t>
      </w:r>
      <w:r w:rsidRPr="005A445E">
        <w:rPr>
          <w:rFonts w:ascii="Times New Roman" w:hAnsi="Times New Roman" w:cs="Times New Roman"/>
        </w:rPr>
        <w:t>’s randomly circle route won’t be gamer’s castle (ıf it will go to empty air), gamer will not take any p</w:t>
      </w:r>
      <w:r w:rsidR="00E27560" w:rsidRPr="005A445E">
        <w:rPr>
          <w:rFonts w:ascii="Times New Roman" w:hAnsi="Times New Roman" w:cs="Times New Roman"/>
        </w:rPr>
        <w:t>oint despite s/he kill the creature.</w:t>
      </w:r>
    </w:p>
    <w:p w14:paraId="1312169D" w14:textId="73E3BC56" w:rsidR="00BF4ABD" w:rsidRPr="005A445E" w:rsidRDefault="00D85817" w:rsidP="001F2E08">
      <w:pPr>
        <w:spacing w:line="276" w:lineRule="auto"/>
        <w:rPr>
          <w:rFonts w:ascii="Times New Roman" w:hAnsi="Times New Roman" w:cs="Times New Roman"/>
        </w:rPr>
      </w:pPr>
      <w:r w:rsidRPr="005A445E">
        <w:rPr>
          <w:rFonts w:ascii="Times New Roman" w:hAnsi="Times New Roman" w:cs="Times New Roman"/>
        </w:rPr>
        <w:br/>
        <w:t>After, entering username and press “start” button you can begin and you can stop whenever you want.</w:t>
      </w:r>
      <w:r w:rsidRPr="005A445E">
        <w:rPr>
          <w:rFonts w:ascii="Times New Roman" w:hAnsi="Times New Roman" w:cs="Times New Roman"/>
        </w:rPr>
        <w:br/>
        <w:t>You will see the highest score</w:t>
      </w:r>
      <w:r w:rsidR="00863375" w:rsidRPr="005A445E">
        <w:rPr>
          <w:rFonts w:ascii="Times New Roman" w:hAnsi="Times New Roman" w:cs="Times New Roman"/>
        </w:rPr>
        <w:t xml:space="preserve"> &amp; owner</w:t>
      </w:r>
      <w:r w:rsidRPr="005A445E">
        <w:rPr>
          <w:rFonts w:ascii="Times New Roman" w:hAnsi="Times New Roman" w:cs="Times New Roman"/>
        </w:rPr>
        <w:t xml:space="preserve"> on the left and “max” txt file.</w:t>
      </w:r>
    </w:p>
    <w:p w14:paraId="148AB472" w14:textId="6117DFD8" w:rsidR="00BF4ABD" w:rsidRPr="005A445E" w:rsidRDefault="00BF4ABD" w:rsidP="0062394C">
      <w:pPr>
        <w:pStyle w:val="Balk1"/>
        <w:numPr>
          <w:ilvl w:val="0"/>
          <w:numId w:val="0"/>
        </w:numPr>
      </w:pPr>
      <w:r w:rsidRPr="005A445E">
        <w:t xml:space="preserve">Project </w:t>
      </w:r>
      <w:r w:rsidR="00B26510" w:rsidRPr="005A445E">
        <w:t xml:space="preserve">Code </w:t>
      </w:r>
      <w:r w:rsidRPr="005A445E">
        <w:t>(Bonus)</w:t>
      </w:r>
    </w:p>
    <w:p w14:paraId="2C772E8A" w14:textId="297D54D9" w:rsidR="00E46DCC" w:rsidRPr="005A445E" w:rsidRDefault="000F41E9" w:rsidP="006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i/>
          <w:u w:val="single"/>
        </w:rPr>
        <w:t>Game.java (main part</w:t>
      </w:r>
      <w:proofErr w:type="gramStart"/>
      <w:r w:rsidRPr="005A445E">
        <w:rPr>
          <w:i/>
          <w:u w:val="single"/>
        </w:rPr>
        <w:t>)</w:t>
      </w:r>
      <w:proofErr w:type="gramEnd"/>
      <w:r w:rsidRPr="005A445E">
        <w:br/>
      </w:r>
      <w:r w:rsidR="00580CEE" w:rsidRPr="005A445E">
        <w:t xml:space="preserve">At first, we create a </w:t>
      </w:r>
      <w:proofErr w:type="spellStart"/>
      <w:r w:rsidR="00580CEE" w:rsidRPr="005A445E">
        <w:t>JOptionPane</w:t>
      </w:r>
      <w:proofErr w:type="spellEnd"/>
      <w:r w:rsidR="00580CEE" w:rsidRPr="005A445E">
        <w:t xml:space="preserve"> to ask username and checked it if it is in 3-18 characters. </w:t>
      </w:r>
      <w:r w:rsidR="0062394C" w:rsidRPr="005A445E">
        <w:br/>
      </w:r>
      <w:proofErr w:type="gramStart"/>
      <w:r w:rsidR="0062394C" w:rsidRPr="005A445E">
        <w:t>After that ;</w:t>
      </w:r>
      <w:proofErr w:type="gramEnd"/>
      <w:r w:rsidR="007A067A" w:rsidRPr="005A445E">
        <w:br/>
      </w:r>
      <w:r w:rsidR="00F36966" w:rsidRPr="005A445E">
        <w:rPr>
          <w:noProof/>
          <w:lang w:eastAsia="tr-TR"/>
        </w:rPr>
        <w:drawing>
          <wp:inline distT="0" distB="0" distL="0" distR="0" wp14:anchorId="6A29D685" wp14:editId="62844EAA">
            <wp:extent cx="3705225" cy="2713603"/>
            <wp:effectExtent l="0" t="0" r="0" b="0"/>
            <wp:docPr id="1" name="Resim 1" descr="C:\Users\Derya\Desktop\Ekran Alıntıs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ya\Desktop\Ekran Alıntısı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52" cy="271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67A" w:rsidRPr="005A445E">
        <w:br/>
      </w:r>
      <w:r w:rsidR="00F36966" w:rsidRPr="005A445E">
        <w:lastRenderedPageBreak/>
        <w:t>Firstly we created left because we wanted to add username, button</w:t>
      </w:r>
      <w:r w:rsidR="00E46DCC" w:rsidRPr="005A445E">
        <w:t>, and score</w:t>
      </w:r>
      <w:r w:rsidR="00F36966" w:rsidRPr="005A445E">
        <w:t xml:space="preserve"> etc. one by one and </w:t>
      </w:r>
      <w:r w:rsidR="00F36966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>vertical</w:t>
      </w:r>
      <w:r w:rsidR="00F36966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 xml:space="preserve">ly. If we used north center and south, there could be only three </w:t>
      </w:r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>options</w:t>
      </w:r>
      <w:r w:rsidR="00F36966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 xml:space="preserve"> but in this way we added them inside of other and created multiple</w:t>
      </w:r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 xml:space="preserve"> in left</w:t>
      </w:r>
      <w:r w:rsidR="00F36966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 xml:space="preserve">. After left side, we just had center </w:t>
      </w:r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 xml:space="preserve">so we created </w:t>
      </w:r>
      <w:proofErr w:type="spellStart"/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>center_top</w:t>
      </w:r>
      <w:proofErr w:type="spellEnd"/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 xml:space="preserve"> so remaining</w:t>
      </w:r>
      <w:r w:rsidR="00F36966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 xml:space="preserve"> area </w:t>
      </w:r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 xml:space="preserve">center is our </w:t>
      </w:r>
      <w:r w:rsidR="00F36966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>“</w:t>
      </w:r>
      <w:proofErr w:type="spellStart"/>
      <w:r w:rsidR="00F36966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>gamepanel</w:t>
      </w:r>
      <w:proofErr w:type="spellEnd"/>
      <w:r w:rsidR="00F36966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>”</w:t>
      </w:r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>.</w:t>
      </w:r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br/>
      </w:r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br/>
      </w:r>
      <w:r w:rsidR="00E46DCC" w:rsidRPr="005A445E">
        <w:rPr>
          <w:rFonts w:ascii="Arial" w:hAnsi="Arial" w:cs="Arial"/>
          <w:b/>
          <w:color w:val="000000"/>
          <w:sz w:val="21"/>
          <w:szCs w:val="21"/>
          <w:shd w:val="clear" w:color="auto" w:fill="FCFCFC"/>
        </w:rPr>
        <w:t>The important thing</w:t>
      </w:r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 xml:space="preserve"> we used synchronized functions</w:t>
      </w:r>
      <w:r w:rsidR="0021678B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 xml:space="preserve"> </w:t>
      </w:r>
      <w:r w:rsidR="0021678B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>in game.java</w:t>
      </w:r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>.</w:t>
      </w:r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br/>
      </w:r>
      <w:proofErr w:type="gramStart"/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>we</w:t>
      </w:r>
      <w:proofErr w:type="gramEnd"/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t xml:space="preserve"> used;</w:t>
      </w:r>
      <w:r w:rsidR="00E46DCC" w:rsidRPr="005A445E">
        <w:rPr>
          <w:rFonts w:ascii="Arial" w:hAnsi="Arial" w:cs="Arial"/>
          <w:color w:val="000000"/>
          <w:sz w:val="21"/>
          <w:szCs w:val="21"/>
          <w:shd w:val="clear" w:color="auto" w:fill="FCFCFC"/>
        </w:rPr>
        <w:br/>
      </w:r>
      <w:r w:rsidR="00E46DCC" w:rsidRPr="005A44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46DCC"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6DCC" w:rsidRPr="005A445E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="00E46DCC"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6DCC" w:rsidRPr="005A445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E46DCC"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46DCC" w:rsidRPr="005A445E">
        <w:rPr>
          <w:rFonts w:ascii="Consolas" w:hAnsi="Consolas" w:cs="Consolas"/>
          <w:color w:val="000000"/>
          <w:sz w:val="20"/>
          <w:szCs w:val="20"/>
        </w:rPr>
        <w:t>addScore</w:t>
      </w:r>
      <w:proofErr w:type="spellEnd"/>
      <w:r w:rsidR="00E46DCC"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E46DCC" w:rsidRPr="005A445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E46DCC" w:rsidRPr="005A445E">
        <w:rPr>
          <w:rFonts w:ascii="Consolas" w:hAnsi="Consolas" w:cs="Consolas"/>
          <w:color w:val="000000"/>
          <w:sz w:val="20"/>
          <w:szCs w:val="20"/>
        </w:rPr>
        <w:t xml:space="preserve"> s) {</w:t>
      </w:r>
    </w:p>
    <w:p w14:paraId="73412C10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A445E">
        <w:rPr>
          <w:rFonts w:ascii="Consolas" w:hAnsi="Consolas" w:cs="Consolas"/>
          <w:color w:val="0000C0"/>
          <w:sz w:val="20"/>
          <w:szCs w:val="20"/>
        </w:rPr>
        <w:t>score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+= s;</w:t>
      </w:r>
    </w:p>
    <w:p w14:paraId="26444A0A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A445E">
        <w:rPr>
          <w:rFonts w:ascii="Consolas" w:hAnsi="Consolas" w:cs="Consolas"/>
          <w:color w:val="0000C0"/>
          <w:sz w:val="20"/>
          <w:szCs w:val="20"/>
        </w:rPr>
        <w:t>score_</w:t>
      </w:r>
      <w:proofErr w:type="gramStart"/>
      <w:r w:rsidRPr="005A445E">
        <w:rPr>
          <w:rFonts w:ascii="Consolas" w:hAnsi="Consolas" w:cs="Consolas"/>
          <w:color w:val="0000C0"/>
          <w:sz w:val="20"/>
          <w:szCs w:val="20"/>
        </w:rPr>
        <w:t>field</w:t>
      </w:r>
      <w:r w:rsidRPr="005A445E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5E">
        <w:rPr>
          <w:rFonts w:ascii="Consolas" w:hAnsi="Consolas" w:cs="Consolas"/>
          <w:color w:val="2A00FF"/>
          <w:sz w:val="20"/>
          <w:szCs w:val="20"/>
        </w:rPr>
        <w:t>""</w:t>
      </w:r>
      <w:r w:rsidRPr="005A445E">
        <w:rPr>
          <w:rFonts w:ascii="Consolas" w:hAnsi="Consolas" w:cs="Consolas"/>
          <w:color w:val="000000"/>
          <w:sz w:val="20"/>
          <w:szCs w:val="20"/>
        </w:rPr>
        <w:t>+</w:t>
      </w:r>
      <w:r w:rsidRPr="005A445E">
        <w:rPr>
          <w:rFonts w:ascii="Consolas" w:hAnsi="Consolas" w:cs="Consolas"/>
          <w:color w:val="0000C0"/>
          <w:sz w:val="20"/>
          <w:szCs w:val="20"/>
        </w:rPr>
        <w:t>score</w:t>
      </w:r>
      <w:r w:rsidRPr="005A445E">
        <w:rPr>
          <w:rFonts w:ascii="Consolas" w:hAnsi="Consolas" w:cs="Consolas"/>
          <w:color w:val="000000"/>
          <w:sz w:val="20"/>
          <w:szCs w:val="20"/>
        </w:rPr>
        <w:t>);</w:t>
      </w:r>
    </w:p>
    <w:p w14:paraId="24D92E96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45E">
        <w:rPr>
          <w:rFonts w:ascii="Consolas" w:hAnsi="Consolas" w:cs="Consolas"/>
          <w:color w:val="000000"/>
          <w:sz w:val="20"/>
          <w:szCs w:val="20"/>
        </w:rPr>
        <w:t>updateMaxScore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>);</w:t>
      </w:r>
    </w:p>
    <w:p w14:paraId="3ADCF8E0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A445E">
        <w:rPr>
          <w:rFonts w:ascii="Consolas" w:hAnsi="Consolas" w:cs="Consolas"/>
          <w:color w:val="0000C0"/>
          <w:sz w:val="20"/>
          <w:szCs w:val="20"/>
        </w:rPr>
        <w:t>score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&lt;= 0) {</w:t>
      </w:r>
    </w:p>
    <w:p w14:paraId="4A446EAF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A445E">
        <w:rPr>
          <w:rFonts w:ascii="Consolas" w:hAnsi="Consolas" w:cs="Consolas"/>
          <w:color w:val="0000C0"/>
          <w:sz w:val="20"/>
          <w:szCs w:val="20"/>
        </w:rPr>
        <w:t>gameOver</w:t>
      </w:r>
      <w:proofErr w:type="spellEnd"/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A445E">
        <w:rPr>
          <w:rFonts w:ascii="Consolas" w:hAnsi="Consolas" w:cs="Consolas"/>
          <w:color w:val="000000"/>
          <w:sz w:val="20"/>
          <w:szCs w:val="20"/>
        </w:rPr>
        <w:t>;</w:t>
      </w:r>
    </w:p>
    <w:p w14:paraId="3E570A17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A445E">
        <w:rPr>
          <w:rFonts w:ascii="Consolas" w:hAnsi="Consolas" w:cs="Consolas"/>
          <w:color w:val="000000"/>
          <w:sz w:val="20"/>
          <w:szCs w:val="20"/>
        </w:rPr>
        <w:t>JOptionPane.</w:t>
      </w:r>
      <w:r w:rsidRPr="005A445E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445E">
        <w:rPr>
          <w:rFonts w:ascii="Consolas" w:hAnsi="Consolas" w:cs="Consolas"/>
          <w:color w:val="2A00FF"/>
          <w:sz w:val="20"/>
          <w:szCs w:val="20"/>
        </w:rPr>
        <w:t>"Game is over: Your score is &lt;= 0."</w:t>
      </w:r>
      <w:r w:rsidRPr="005A445E">
        <w:rPr>
          <w:rFonts w:ascii="Consolas" w:hAnsi="Consolas" w:cs="Consolas"/>
          <w:color w:val="000000"/>
          <w:sz w:val="20"/>
          <w:szCs w:val="20"/>
        </w:rPr>
        <w:t>);</w:t>
      </w:r>
    </w:p>
    <w:p w14:paraId="2C2AD804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ADEC1F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480C7E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43690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addBullets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14:paraId="5A7DF54C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A445E">
        <w:rPr>
          <w:rFonts w:ascii="Consolas" w:hAnsi="Consolas" w:cs="Consolas"/>
          <w:color w:val="0000C0"/>
          <w:sz w:val="20"/>
          <w:szCs w:val="20"/>
        </w:rPr>
        <w:t>bullets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+= b;</w:t>
      </w:r>
    </w:p>
    <w:p w14:paraId="2D384D49" w14:textId="77777777" w:rsidR="00E46DCC" w:rsidRPr="005A445E" w:rsidRDefault="00E46DCC" w:rsidP="00E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A445E">
        <w:rPr>
          <w:rFonts w:ascii="Consolas" w:hAnsi="Consolas" w:cs="Consolas"/>
          <w:color w:val="0000C0"/>
          <w:sz w:val="20"/>
          <w:szCs w:val="20"/>
        </w:rPr>
        <w:t>bullets_</w:t>
      </w:r>
      <w:proofErr w:type="gramStart"/>
      <w:r w:rsidRPr="005A445E">
        <w:rPr>
          <w:rFonts w:ascii="Consolas" w:hAnsi="Consolas" w:cs="Consolas"/>
          <w:color w:val="0000C0"/>
          <w:sz w:val="20"/>
          <w:szCs w:val="20"/>
        </w:rPr>
        <w:t>field</w:t>
      </w:r>
      <w:r w:rsidRPr="005A445E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5E">
        <w:rPr>
          <w:rFonts w:ascii="Consolas" w:hAnsi="Consolas" w:cs="Consolas"/>
          <w:color w:val="2A00FF"/>
          <w:sz w:val="20"/>
          <w:szCs w:val="20"/>
        </w:rPr>
        <w:t>""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A445E">
        <w:rPr>
          <w:rFonts w:ascii="Consolas" w:hAnsi="Consolas" w:cs="Consolas"/>
          <w:color w:val="0000C0"/>
          <w:sz w:val="20"/>
          <w:szCs w:val="20"/>
        </w:rPr>
        <w:t>bullets</w:t>
      </w:r>
      <w:r w:rsidRPr="005A445E">
        <w:rPr>
          <w:rFonts w:ascii="Consolas" w:hAnsi="Consolas" w:cs="Consolas"/>
          <w:color w:val="000000"/>
          <w:sz w:val="20"/>
          <w:szCs w:val="20"/>
        </w:rPr>
        <w:t>);</w:t>
      </w:r>
    </w:p>
    <w:p w14:paraId="081AAB26" w14:textId="78EE1FDF" w:rsidR="00FE735C" w:rsidRPr="005A445E" w:rsidRDefault="00E46DCC" w:rsidP="00FE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A445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br/>
        <w:t>So it provides changing score and number of bullets at the same time.</w:t>
      </w:r>
      <w:r w:rsidR="0062394C" w:rsidRPr="005A445E">
        <w:rPr>
          <w:rFonts w:ascii="Consolas" w:hAnsi="Consolas" w:cs="Consolas"/>
          <w:color w:val="000000"/>
          <w:sz w:val="20"/>
          <w:szCs w:val="20"/>
        </w:rPr>
        <w:br/>
      </w:r>
      <w:r w:rsidR="0062394C" w:rsidRPr="005A445E">
        <w:rPr>
          <w:rFonts w:ascii="Consolas" w:hAnsi="Consolas" w:cs="Consolas"/>
          <w:color w:val="000000"/>
          <w:sz w:val="20"/>
          <w:szCs w:val="20"/>
        </w:rPr>
        <w:br/>
        <w:t xml:space="preserve">After that in </w:t>
      </w:r>
      <w:proofErr w:type="spellStart"/>
      <w:r w:rsidR="0062394C" w:rsidRPr="005A445E">
        <w:rPr>
          <w:rFonts w:ascii="Consolas" w:hAnsi="Consolas" w:cs="Consolas"/>
          <w:color w:val="000000"/>
          <w:sz w:val="20"/>
          <w:szCs w:val="20"/>
        </w:rPr>
        <w:t>populate_left</w:t>
      </w:r>
      <w:proofErr w:type="spellEnd"/>
      <w:r w:rsidR="0062394C" w:rsidRPr="005A445E">
        <w:rPr>
          <w:rFonts w:ascii="Consolas" w:hAnsi="Consolas" w:cs="Consolas"/>
          <w:color w:val="000000"/>
          <w:sz w:val="20"/>
          <w:szCs w:val="20"/>
        </w:rPr>
        <w:t xml:space="preserve"> function,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we added non editable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to write</w:t>
      </w:r>
      <w:r w:rsidR="0062394C" w:rsidRPr="005A445E">
        <w:rPr>
          <w:rFonts w:ascii="Consolas" w:hAnsi="Consolas" w:cs="Consolas"/>
          <w:color w:val="000000"/>
          <w:sz w:val="20"/>
          <w:szCs w:val="20"/>
        </w:rPr>
        <w:t xml:space="preserve"> score and bullets, we added max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score and username. At the same time we used scanner for reading and writing this information.</w:t>
      </w:r>
      <w:r w:rsidRPr="005A445E">
        <w:rPr>
          <w:rFonts w:ascii="Consolas" w:hAnsi="Consolas" w:cs="Consolas"/>
          <w:color w:val="000000"/>
          <w:sz w:val="20"/>
          <w:szCs w:val="20"/>
        </w:rPr>
        <w:br/>
      </w:r>
      <w:r w:rsidR="0062394C" w:rsidRPr="005A445E">
        <w:t xml:space="preserve">In </w:t>
      </w:r>
      <w:proofErr w:type="spellStart"/>
      <w:r w:rsidR="0062394C" w:rsidRPr="005A445E">
        <w:t>populate_top</w:t>
      </w:r>
      <w:proofErr w:type="spellEnd"/>
      <w:r w:rsidR="0062394C" w:rsidRPr="005A445E">
        <w:t xml:space="preserve"> function </w:t>
      </w:r>
      <w:r w:rsidR="00E27560" w:rsidRPr="005A445E">
        <w:t xml:space="preserve">we gave information about creature </w:t>
      </w:r>
      <w:r w:rsidR="0062394C" w:rsidRPr="005A445E">
        <w:t xml:space="preserve">icons. </w:t>
      </w:r>
      <w:r w:rsidR="0062394C" w:rsidRPr="005A445E">
        <w:br/>
      </w:r>
      <w:r w:rsidR="0062394C" w:rsidRPr="005A445E">
        <w:br/>
      </w:r>
      <w:r w:rsidR="0021678B" w:rsidRPr="005A445E">
        <w:rPr>
          <w:b/>
        </w:rPr>
        <w:t>Another important part is</w:t>
      </w:r>
      <w:proofErr w:type="gramStart"/>
      <w:r w:rsidR="0021678B" w:rsidRPr="005A445E">
        <w:rPr>
          <w:b/>
        </w:rPr>
        <w:t>;</w:t>
      </w:r>
      <w:proofErr w:type="gramEnd"/>
      <w:r w:rsidR="0021678B" w:rsidRPr="005A445E">
        <w:br/>
      </w:r>
      <w:r w:rsidR="0062394C" w:rsidRPr="005A445E">
        <w:t xml:space="preserve">We used action listener  for start/pause button.  After that we used </w:t>
      </w:r>
      <w:r w:rsidR="0062394C" w:rsidRPr="005A445E">
        <w:br/>
      </w:r>
      <w:proofErr w:type="spellStart"/>
      <w:proofErr w:type="gramStart"/>
      <w:r w:rsidR="0062394C" w:rsidRPr="005A445E">
        <w:rPr>
          <w:rFonts w:ascii="Consolas" w:hAnsi="Consolas" w:cs="Consolas"/>
          <w:color w:val="0000C0"/>
          <w:sz w:val="20"/>
          <w:szCs w:val="20"/>
        </w:rPr>
        <w:t>gamepanel</w:t>
      </w:r>
      <w:r w:rsidR="0062394C" w:rsidRPr="005A445E">
        <w:rPr>
          <w:rFonts w:ascii="Consolas" w:hAnsi="Consolas" w:cs="Consolas"/>
          <w:color w:val="000000"/>
          <w:sz w:val="20"/>
          <w:szCs w:val="20"/>
        </w:rPr>
        <w:t>.requestFocusInWindow</w:t>
      </w:r>
      <w:proofErr w:type="spellEnd"/>
      <w:r w:rsidR="0062394C"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2394C" w:rsidRPr="005A445E">
        <w:rPr>
          <w:rFonts w:ascii="Consolas" w:hAnsi="Consolas" w:cs="Consolas"/>
          <w:color w:val="000000"/>
          <w:sz w:val="20"/>
          <w:szCs w:val="20"/>
        </w:rPr>
        <w:t>)</w:t>
      </w:r>
      <w:r w:rsidR="00F93F02" w:rsidRPr="005A445E">
        <w:br/>
      </w:r>
      <w:r w:rsidR="0062394C" w:rsidRPr="005A445E">
        <w:br/>
      </w:r>
      <w:proofErr w:type="spellStart"/>
      <w:r w:rsidR="0021678B" w:rsidRPr="005A445E">
        <w:t>FocusInWindow</w:t>
      </w:r>
      <w:proofErr w:type="spellEnd"/>
      <w:r w:rsidR="0021678B" w:rsidRPr="005A445E">
        <w:t xml:space="preserve"> provides us, when gamer open a  new game start button will be active. After he clicked it our </w:t>
      </w:r>
      <w:proofErr w:type="spellStart"/>
      <w:r w:rsidR="0021678B" w:rsidRPr="005A445E">
        <w:t>gamepanel</w:t>
      </w:r>
      <w:proofErr w:type="spellEnd"/>
      <w:r w:rsidR="0021678B" w:rsidRPr="005A445E">
        <w:t xml:space="preserve"> will be active. Namely, when the user opens the game, he can’t begin game without click start button.</w:t>
      </w:r>
      <w:r w:rsidR="0062394C" w:rsidRPr="005A445E">
        <w:br/>
      </w:r>
      <w:r w:rsidR="0021678B" w:rsidRPr="005A445E">
        <w:t>At the end of game.java</w:t>
      </w:r>
      <w:proofErr w:type="gramStart"/>
      <w:r w:rsidR="0021678B" w:rsidRPr="005A445E">
        <w:t>,  we</w:t>
      </w:r>
      <w:proofErr w:type="gramEnd"/>
      <w:r w:rsidR="0021678B" w:rsidRPr="005A445E">
        <w:t xml:space="preserve"> wrote main function.</w:t>
      </w:r>
      <w:r w:rsidR="00BC1B54" w:rsidRPr="005A445E">
        <w:br/>
      </w:r>
      <w:r w:rsidR="00BC1B54" w:rsidRPr="005A445E">
        <w:br/>
      </w:r>
      <w:r w:rsidR="0021678B" w:rsidRPr="005A445E">
        <w:rPr>
          <w:i/>
          <w:u w:val="single"/>
        </w:rPr>
        <w:t>VisualObject.java</w:t>
      </w:r>
      <w:r w:rsidR="0021678B" w:rsidRPr="005A445E">
        <w:br/>
      </w:r>
      <w:r w:rsidR="00FD6124" w:rsidRPr="005A445E">
        <w:t>we</w:t>
      </w:r>
      <w:r w:rsidR="0021678B" w:rsidRPr="005A445E">
        <w:t xml:space="preserve"> created  </w:t>
      </w:r>
      <w:r w:rsidR="00FD6124" w:rsidRPr="005A445E">
        <w:t xml:space="preserve"> </w:t>
      </w:r>
      <w:r w:rsidR="0021678B" w:rsidRPr="005A445E">
        <w:t xml:space="preserve">visualObject.java to draw our </w:t>
      </w:r>
      <w:r w:rsidR="00E27560" w:rsidRPr="005A445E">
        <w:t xml:space="preserve">creature </w:t>
      </w:r>
      <w:r w:rsidR="0021678B" w:rsidRPr="005A445E">
        <w:t>icons</w:t>
      </w:r>
      <w:r w:rsidR="00BC1B54" w:rsidRPr="005A445E">
        <w:t>, cannon</w:t>
      </w:r>
      <w:r w:rsidR="00AB2ED8" w:rsidRPr="005A445E">
        <w:t xml:space="preserve"> and our ball</w:t>
      </w:r>
      <w:r w:rsidR="0021678B" w:rsidRPr="005A445E">
        <w:t>.</w:t>
      </w:r>
      <w:r w:rsidR="00BC1B54" w:rsidRPr="005A445E">
        <w:br/>
      </w:r>
      <w:r w:rsidR="00BC1B54" w:rsidRPr="005A445E">
        <w:br/>
      </w:r>
      <w:r w:rsidR="00BC1B54" w:rsidRPr="005A445E">
        <w:rPr>
          <w:i/>
          <w:u w:val="single"/>
        </w:rPr>
        <w:t>Cannon.java</w:t>
      </w:r>
      <w:r w:rsidR="00BC1B54" w:rsidRPr="005A445E">
        <w:rPr>
          <w:i/>
          <w:u w:val="single"/>
        </w:rPr>
        <w:br/>
      </w:r>
      <w:r w:rsidR="00BC1B54" w:rsidRPr="005A445E">
        <w:rPr>
          <w:i/>
          <w:u w:val="single"/>
        </w:rPr>
        <w:br/>
      </w:r>
      <w:proofErr w:type="gramStart"/>
      <w:r w:rsidR="00BC1B54" w:rsidRPr="005A445E">
        <w:t>We</w:t>
      </w:r>
      <w:proofErr w:type="gramEnd"/>
      <w:r w:rsidR="00BC1B54" w:rsidRPr="005A445E">
        <w:t xml:space="preserve"> implement VisualObject.java and with draw method we draw a </w:t>
      </w:r>
      <w:proofErr w:type="spellStart"/>
      <w:r w:rsidR="00BC1B54" w:rsidRPr="005A445E">
        <w:t>renctangle</w:t>
      </w:r>
      <w:proofErr w:type="spellEnd"/>
      <w:r w:rsidR="00BC1B54" w:rsidRPr="005A445E">
        <w:t>.</w:t>
      </w:r>
      <w:r w:rsidR="00FE735C" w:rsidRPr="005A445E">
        <w:br/>
      </w:r>
      <w:r w:rsidR="005A445E" w:rsidRPr="005A445E">
        <w:t>We set its color and gave it a position;</w:t>
      </w:r>
      <w:r w:rsidR="00FE735C" w:rsidRPr="005A445E">
        <w:br/>
      </w:r>
      <w:r w:rsidR="00FE735C" w:rsidRPr="005A445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E735C" w:rsidRPr="005A44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735C"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735C" w:rsidRPr="005A445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FE735C"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FE735C" w:rsidRPr="005A445E"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 w:rsidR="00FE735C" w:rsidRPr="005A445E">
        <w:rPr>
          <w:rFonts w:ascii="Consolas" w:hAnsi="Consolas" w:cs="Consolas"/>
          <w:color w:val="000000"/>
          <w:sz w:val="20"/>
          <w:szCs w:val="20"/>
        </w:rPr>
        <w:t>Graphics g) {</w:t>
      </w:r>
    </w:p>
    <w:p w14:paraId="0224893B" w14:textId="77777777" w:rsidR="00FE735C" w:rsidRPr="005A445E" w:rsidRDefault="00FE735C" w:rsidP="00FE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X=</w:t>
      </w:r>
      <w:r w:rsidRPr="005A445E">
        <w:rPr>
          <w:rFonts w:ascii="Consolas" w:hAnsi="Consolas" w:cs="Consolas"/>
          <w:color w:val="0000C0"/>
          <w:sz w:val="20"/>
          <w:szCs w:val="20"/>
        </w:rPr>
        <w:t>x</w:t>
      </w:r>
      <w:r w:rsidRPr="005A445E">
        <w:rPr>
          <w:rFonts w:ascii="Consolas" w:hAnsi="Consolas" w:cs="Consolas"/>
          <w:color w:val="000000"/>
          <w:sz w:val="20"/>
          <w:szCs w:val="20"/>
        </w:rPr>
        <w:t>-</w:t>
      </w:r>
      <w:r w:rsidRPr="005A445E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5A445E">
        <w:rPr>
          <w:rFonts w:ascii="Consolas" w:hAnsi="Consolas" w:cs="Consolas"/>
          <w:color w:val="000000"/>
          <w:sz w:val="20"/>
          <w:szCs w:val="20"/>
        </w:rPr>
        <w:t>/2;</w:t>
      </w:r>
    </w:p>
    <w:p w14:paraId="4EB1474B" w14:textId="77777777" w:rsidR="00FE735C" w:rsidRPr="005A445E" w:rsidRDefault="00FE735C" w:rsidP="00FE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45E">
        <w:rPr>
          <w:rFonts w:ascii="Consolas" w:hAnsi="Consolas" w:cs="Consolas"/>
          <w:color w:val="000000"/>
          <w:sz w:val="20"/>
          <w:szCs w:val="20"/>
        </w:rPr>
        <w:t>g.setColor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Color(0,50,80)); </w:t>
      </w:r>
    </w:p>
    <w:p w14:paraId="0208DE32" w14:textId="77777777" w:rsidR="00FE735C" w:rsidRPr="005A445E" w:rsidRDefault="00FE735C" w:rsidP="00FE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g.fillRect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r w:rsidRPr="005A445E">
        <w:rPr>
          <w:rFonts w:ascii="Consolas" w:hAnsi="Consolas" w:cs="Consolas"/>
          <w:color w:val="0000C0"/>
          <w:sz w:val="20"/>
          <w:szCs w:val="20"/>
        </w:rPr>
        <w:t>x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-30, </w:t>
      </w:r>
      <w:r w:rsidRPr="005A445E">
        <w:rPr>
          <w:rFonts w:ascii="Consolas" w:hAnsi="Consolas" w:cs="Consolas"/>
          <w:color w:val="0000C0"/>
          <w:sz w:val="20"/>
          <w:szCs w:val="20"/>
        </w:rPr>
        <w:t>y</w:t>
      </w:r>
      <w:r w:rsidRPr="005A445E">
        <w:rPr>
          <w:rFonts w:ascii="Consolas" w:hAnsi="Consolas" w:cs="Consolas"/>
          <w:color w:val="000000"/>
          <w:sz w:val="20"/>
          <w:szCs w:val="20"/>
        </w:rPr>
        <w:t>-1, 60, 2);</w:t>
      </w:r>
    </w:p>
    <w:p w14:paraId="2940D565" w14:textId="77777777" w:rsidR="00FE735C" w:rsidRPr="005A445E" w:rsidRDefault="00FE735C" w:rsidP="00FE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>X&lt;</w:t>
      </w:r>
      <w:proofErr w:type="spellStart"/>
      <w:r w:rsidRPr="005A445E">
        <w:rPr>
          <w:rFonts w:ascii="Consolas" w:hAnsi="Consolas" w:cs="Consolas"/>
          <w:color w:val="0000C0"/>
          <w:sz w:val="20"/>
          <w:szCs w:val="20"/>
        </w:rPr>
        <w:t>x</w:t>
      </w:r>
      <w:r w:rsidRPr="005A445E">
        <w:rPr>
          <w:rFonts w:ascii="Consolas" w:hAnsi="Consolas" w:cs="Consolas"/>
          <w:color w:val="000000"/>
          <w:sz w:val="20"/>
          <w:szCs w:val="20"/>
        </w:rPr>
        <w:t>+</w:t>
      </w:r>
      <w:r w:rsidRPr="005A445E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/2){</w:t>
      </w:r>
    </w:p>
    <w:p w14:paraId="37474422" w14:textId="77777777" w:rsidR="00FE735C" w:rsidRPr="005A445E" w:rsidRDefault="00FE735C" w:rsidP="00FE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g.drawLine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(X, </w:t>
      </w:r>
      <w:r w:rsidRPr="005A445E">
        <w:rPr>
          <w:rFonts w:ascii="Consolas" w:hAnsi="Consolas" w:cs="Consolas"/>
          <w:color w:val="0000C0"/>
          <w:sz w:val="20"/>
          <w:szCs w:val="20"/>
        </w:rPr>
        <w:t>y</w:t>
      </w:r>
      <w:r w:rsidRPr="005A445E">
        <w:rPr>
          <w:rFonts w:ascii="Consolas" w:hAnsi="Consolas" w:cs="Consolas"/>
          <w:color w:val="000000"/>
          <w:sz w:val="20"/>
          <w:szCs w:val="20"/>
        </w:rPr>
        <w:t>, X-(</w:t>
      </w:r>
      <w:proofErr w:type="spell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Start"/>
      <w:r w:rsidRPr="005A445E"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 w:rsidRPr="005A445E"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r w:rsidRPr="005A445E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Math.</w:t>
      </w:r>
      <w:r w:rsidRPr="005A445E"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r w:rsidRPr="005A445E">
        <w:rPr>
          <w:rFonts w:ascii="Consolas" w:hAnsi="Consolas" w:cs="Consolas"/>
          <w:color w:val="0000C0"/>
          <w:sz w:val="20"/>
          <w:szCs w:val="20"/>
        </w:rPr>
        <w:t>theta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)), </w:t>
      </w:r>
      <w:r w:rsidRPr="005A445E">
        <w:rPr>
          <w:rFonts w:ascii="Consolas" w:hAnsi="Consolas" w:cs="Consolas"/>
          <w:color w:val="0000C0"/>
          <w:sz w:val="20"/>
          <w:szCs w:val="20"/>
        </w:rPr>
        <w:t>y</w:t>
      </w:r>
      <w:r w:rsidRPr="005A445E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)(</w:t>
      </w:r>
      <w:r w:rsidRPr="005A445E"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r w:rsidRPr="005A445E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Math.</w:t>
      </w:r>
      <w:r w:rsidRPr="005A445E"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r w:rsidRPr="005A445E">
        <w:rPr>
          <w:rFonts w:ascii="Consolas" w:hAnsi="Consolas" w:cs="Consolas"/>
          <w:color w:val="0000C0"/>
          <w:sz w:val="20"/>
          <w:szCs w:val="20"/>
        </w:rPr>
        <w:t>theta</w:t>
      </w:r>
      <w:r w:rsidRPr="005A445E">
        <w:rPr>
          <w:rFonts w:ascii="Consolas" w:hAnsi="Consolas" w:cs="Consolas"/>
          <w:color w:val="000000"/>
          <w:sz w:val="20"/>
          <w:szCs w:val="20"/>
        </w:rPr>
        <w:t>))) ;</w:t>
      </w:r>
    </w:p>
    <w:p w14:paraId="440D9EEC" w14:textId="77777777" w:rsidR="00FE735C" w:rsidRPr="005A445E" w:rsidRDefault="00FE735C" w:rsidP="00FE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X++;</w:t>
      </w:r>
    </w:p>
    <w:p w14:paraId="5996A404" w14:textId="77777777" w:rsidR="00FE735C" w:rsidRPr="005A445E" w:rsidRDefault="00FE735C" w:rsidP="00FE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031F16F5" w14:textId="77777777" w:rsidR="00FE735C" w:rsidRPr="005A445E" w:rsidRDefault="00FE735C" w:rsidP="00FE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45E">
        <w:rPr>
          <w:rFonts w:ascii="Consolas" w:hAnsi="Consolas" w:cs="Consolas"/>
          <w:color w:val="000000"/>
          <w:sz w:val="20"/>
          <w:szCs w:val="20"/>
        </w:rPr>
        <w:t>g.setColor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>Color.</w:t>
      </w:r>
      <w:r w:rsidRPr="005A445E">
        <w:rPr>
          <w:rFonts w:ascii="Consolas" w:hAnsi="Consolas" w:cs="Consolas"/>
          <w:i/>
          <w:iCs/>
          <w:color w:val="0000C0"/>
          <w:sz w:val="20"/>
          <w:szCs w:val="20"/>
        </w:rPr>
        <w:t>BLACK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);</w:t>
      </w:r>
    </w:p>
    <w:p w14:paraId="66BADE75" w14:textId="67427A9D" w:rsidR="005E5C87" w:rsidRPr="005A445E" w:rsidRDefault="00FE735C" w:rsidP="00FE735C">
      <w:pPr>
        <w:ind w:firstLine="432"/>
        <w:rPr>
          <w:i/>
          <w:u w:val="single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A445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br/>
        <w:t>and with increase and decrease functions we moved our cannon’s direction pi/16.</w:t>
      </w:r>
      <w:r w:rsidR="00FD6124" w:rsidRPr="005A445E">
        <w:br/>
      </w:r>
      <w:r w:rsidR="00FD6124" w:rsidRPr="005A445E">
        <w:br/>
      </w:r>
      <w:r w:rsidR="00FD6124" w:rsidRPr="005A445E">
        <w:rPr>
          <w:i/>
          <w:u w:val="single"/>
        </w:rPr>
        <w:t>Creature.java</w:t>
      </w:r>
      <w:r w:rsidR="00FD6124" w:rsidRPr="005A445E">
        <w:br/>
      </w:r>
      <w:proofErr w:type="gramStart"/>
      <w:r w:rsidR="00FD6124" w:rsidRPr="005A445E">
        <w:t>We</w:t>
      </w:r>
      <w:proofErr w:type="gramEnd"/>
      <w:r w:rsidR="00FD6124" w:rsidRPr="005A445E">
        <w:t xml:space="preserve"> created creatures such as giving their theta, their icon. </w:t>
      </w:r>
      <w:r w:rsidR="00CF0D2C" w:rsidRPr="005A445E">
        <w:t xml:space="preserve"> We used Boolean </w:t>
      </w:r>
      <w:proofErr w:type="spellStart"/>
      <w:r w:rsidR="00CF0D2C" w:rsidRPr="005A445E">
        <w:t>isDangerous</w:t>
      </w:r>
      <w:proofErr w:type="spellEnd"/>
      <w:r w:rsidR="00CF0D2C" w:rsidRPr="005A445E">
        <w:t xml:space="preserve"> function. WE looked at creature’s slope </w:t>
      </w:r>
      <w:proofErr w:type="gramStart"/>
      <w:r w:rsidR="00CF0D2C" w:rsidRPr="005A445E">
        <w:t>and  (</w:t>
      </w:r>
      <w:proofErr w:type="spellStart"/>
      <w:proofErr w:type="gramEnd"/>
      <w:r w:rsidR="00CF0D2C" w:rsidRPr="005A445E">
        <w:t>x,y</w:t>
      </w:r>
      <w:proofErr w:type="spellEnd"/>
      <w:r w:rsidR="00CF0D2C" w:rsidRPr="005A445E">
        <w:t xml:space="preserve"> )coordinate.  We added creature’s height and its slope* x-y and divide it to </w:t>
      </w:r>
      <w:proofErr w:type="spellStart"/>
      <w:proofErr w:type="gramStart"/>
      <w:r w:rsidR="00CF0D2C" w:rsidRPr="005A445E">
        <w:t>it’s</w:t>
      </w:r>
      <w:proofErr w:type="spellEnd"/>
      <w:proofErr w:type="gramEnd"/>
      <w:r w:rsidR="00CF0D2C" w:rsidRPr="005A445E">
        <w:t xml:space="preserve"> slope and </w:t>
      </w:r>
      <w:proofErr w:type="spellStart"/>
      <w:r w:rsidR="00CF0D2C" w:rsidRPr="005A445E">
        <w:t>foud</w:t>
      </w:r>
      <w:proofErr w:type="spellEnd"/>
      <w:r w:rsidR="00CF0D2C" w:rsidRPr="005A445E">
        <w:t xml:space="preserve"> creature’s place in x coordinate. So we determine if it is dangerous or not. (</w:t>
      </w:r>
      <w:proofErr w:type="gramStart"/>
      <w:r w:rsidR="00CF0D2C" w:rsidRPr="005A445E">
        <w:t>as</w:t>
      </w:r>
      <w:proofErr w:type="gramEnd"/>
      <w:r w:rsidR="00CF0D2C" w:rsidRPr="005A445E">
        <w:t xml:space="preserve"> we explained in game rules)</w:t>
      </w:r>
      <w:r w:rsidR="00CF0D2C" w:rsidRPr="005A445E">
        <w:br/>
        <w:t xml:space="preserve">We had other Boolean function </w:t>
      </w:r>
      <w:proofErr w:type="spellStart"/>
      <w:r w:rsidR="00CF0D2C" w:rsidRPr="005A445E">
        <w:t>hitBy</w:t>
      </w:r>
      <w:proofErr w:type="spellEnd"/>
      <w:r w:rsidR="00CF0D2C" w:rsidRPr="005A445E">
        <w:t>. In this function we looked creature and ball’s coordinate and if they are same or not.</w:t>
      </w:r>
      <w:r w:rsidR="00CF0D2C" w:rsidRPr="005A445E">
        <w:br/>
      </w:r>
      <w:r w:rsidR="00CF0D2C" w:rsidRPr="005A445E">
        <w:br/>
      </w:r>
      <w:r w:rsidR="00AB2ED8" w:rsidRPr="005A445E">
        <w:t xml:space="preserve">We used creatures as a thread. In Thread we used </w:t>
      </w:r>
      <w:proofErr w:type="spellStart"/>
      <w:r w:rsidR="00AB2ED8" w:rsidRPr="005A445E">
        <w:t>CreatureAnimater</w:t>
      </w:r>
      <w:proofErr w:type="spellEnd"/>
      <w:r w:rsidR="00AB2ED8" w:rsidRPr="005A445E">
        <w:t>.</w:t>
      </w:r>
      <w:r w:rsidR="00AB2ED8" w:rsidRPr="005A445E">
        <w:br/>
      </w:r>
      <w:r w:rsidR="0021678B" w:rsidRPr="005A445E">
        <w:br/>
      </w:r>
      <w:r w:rsidR="0021678B" w:rsidRPr="005A445E">
        <w:rPr>
          <w:i/>
          <w:u w:val="single"/>
        </w:rPr>
        <w:t>Bushy.java / Devil.java / Crow.java</w:t>
      </w:r>
    </w:p>
    <w:p w14:paraId="2D11DF5B" w14:textId="3D0F5C30" w:rsidR="00AB2ED8" w:rsidRPr="005A445E" w:rsidRDefault="005E5C87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t xml:space="preserve">Firstly we implemented </w:t>
      </w:r>
      <w:proofErr w:type="spellStart"/>
      <w:proofErr w:type="gramStart"/>
      <w:r w:rsidRPr="005A445E">
        <w:t>VisualObject</w:t>
      </w:r>
      <w:proofErr w:type="spellEnd"/>
      <w:r w:rsidRPr="005A445E">
        <w:t xml:space="preserve"> .</w:t>
      </w:r>
      <w:proofErr w:type="gramEnd"/>
      <w:r w:rsidRPr="005A445E">
        <w:t xml:space="preserve"> We took its icon. We used </w:t>
      </w:r>
      <w:r w:rsidRPr="005A445E">
        <w:br/>
      </w:r>
      <w:proofErr w:type="gram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 xml:space="preserve">panel, x, y, 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Game.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A445E">
        <w:rPr>
          <w:rFonts w:ascii="Consolas" w:hAnsi="Consolas" w:cs="Consolas"/>
          <w:color w:val="000000"/>
          <w:sz w:val="20"/>
          <w:szCs w:val="20"/>
        </w:rPr>
        <w:t>.getResource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r w:rsidRPr="005A445E">
        <w:rPr>
          <w:rFonts w:ascii="Consolas" w:hAnsi="Consolas" w:cs="Consolas"/>
          <w:color w:val="2A00FF"/>
          <w:sz w:val="20"/>
          <w:szCs w:val="20"/>
        </w:rPr>
        <w:t>"/bushy.png"</w:t>
      </w:r>
      <w:r w:rsidRPr="005A445E">
        <w:rPr>
          <w:rFonts w:ascii="Consolas" w:hAnsi="Consolas" w:cs="Consolas"/>
          <w:color w:val="000000"/>
          <w:sz w:val="20"/>
          <w:szCs w:val="20"/>
        </w:rPr>
        <w:t>)), theta);</w:t>
      </w:r>
      <w:r w:rsidRPr="005A445E">
        <w:rPr>
          <w:rFonts w:ascii="Consolas" w:hAnsi="Consolas" w:cs="Consolas"/>
          <w:color w:val="000000"/>
          <w:sz w:val="20"/>
          <w:szCs w:val="20"/>
        </w:rPr>
        <w:br/>
      </w:r>
      <w:r w:rsidRPr="005A445E">
        <w:rPr>
          <w:rFonts w:ascii="Consolas" w:hAnsi="Consolas" w:cs="Consolas"/>
          <w:color w:val="000000"/>
          <w:sz w:val="20"/>
          <w:szCs w:val="20"/>
        </w:rPr>
        <w:br/>
        <w:t>To make jar file we need a images folder.</w:t>
      </w:r>
      <w:r w:rsidR="00E27560" w:rsidRPr="005A445E">
        <w:rPr>
          <w:rFonts w:ascii="Consolas" w:hAnsi="Consolas" w:cs="Consolas"/>
          <w:color w:val="000000"/>
          <w:sz w:val="20"/>
          <w:szCs w:val="20"/>
        </w:rPr>
        <w:t xml:space="preserve"> When we put images in project folder we couldn’t make a jar file so we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put all images </w:t>
      </w:r>
      <w:r w:rsidR="00E27560" w:rsidRPr="005A445E">
        <w:rPr>
          <w:rFonts w:ascii="Consolas" w:hAnsi="Consolas" w:cs="Consolas"/>
          <w:color w:val="000000"/>
          <w:sz w:val="20"/>
          <w:szCs w:val="20"/>
        </w:rPr>
        <w:t>in images folder</w:t>
      </w:r>
      <w:r w:rsidRPr="005A445E">
        <w:rPr>
          <w:rFonts w:ascii="Consolas" w:hAnsi="Consolas" w:cs="Consolas"/>
          <w:color w:val="000000"/>
          <w:sz w:val="20"/>
          <w:szCs w:val="20"/>
        </w:rPr>
        <w:t>. To take our images in java file, we used (</w:t>
      </w:r>
      <w:r w:rsidRPr="005A445E">
        <w:rPr>
          <w:rFonts w:ascii="Consolas" w:hAnsi="Consolas" w:cs="Consolas"/>
          <w:b/>
          <w:color w:val="000000"/>
          <w:sz w:val="20"/>
          <w:szCs w:val="20"/>
        </w:rPr>
        <w:t>“/iconname.png”</w:t>
      </w:r>
      <w:proofErr w:type="gramStart"/>
      <w:r w:rsidRPr="005A445E">
        <w:rPr>
          <w:rFonts w:ascii="Consolas" w:hAnsi="Consolas" w:cs="Consolas"/>
          <w:b/>
          <w:color w:val="000000"/>
          <w:sz w:val="20"/>
          <w:szCs w:val="20"/>
        </w:rPr>
        <w:t>)</w:t>
      </w:r>
      <w:proofErr w:type="gramEnd"/>
      <w:r w:rsidRPr="005A445E">
        <w:rPr>
          <w:rFonts w:ascii="Consolas" w:hAnsi="Consolas" w:cs="Consolas"/>
          <w:b/>
          <w:color w:val="000000"/>
          <w:sz w:val="20"/>
          <w:szCs w:val="20"/>
        </w:rPr>
        <w:br/>
      </w:r>
      <w:r w:rsidRPr="005A445E">
        <w:rPr>
          <w:rFonts w:ascii="Consolas" w:hAnsi="Consolas" w:cs="Consolas"/>
          <w:b/>
          <w:color w:val="000000"/>
          <w:sz w:val="20"/>
          <w:szCs w:val="20"/>
        </w:rPr>
        <w:br/>
      </w:r>
      <w:r w:rsidRPr="005A445E">
        <w:rPr>
          <w:rFonts w:ascii="Consolas" w:hAnsi="Consolas" w:cs="Consolas"/>
          <w:color w:val="000000"/>
          <w:sz w:val="20"/>
          <w:szCs w:val="20"/>
        </w:rPr>
        <w:br/>
      </w:r>
      <w:r w:rsidRPr="005A445E">
        <w:t xml:space="preserve">With </w:t>
      </w:r>
      <w:proofErr w:type="spellStart"/>
      <w:r w:rsidRPr="005A445E">
        <w:t>getPoints</w:t>
      </w:r>
      <w:proofErr w:type="spellEnd"/>
      <w:r w:rsidRPr="005A445E">
        <w:t xml:space="preserve"> function we determine its point and </w:t>
      </w:r>
      <w:proofErr w:type="spellStart"/>
      <w:r w:rsidRPr="005A445E">
        <w:t>getEarnedBullets</w:t>
      </w:r>
      <w:proofErr w:type="spellEnd"/>
      <w:r w:rsidRPr="005A445E">
        <w:t xml:space="preserve"> determined if it will win</w:t>
      </w:r>
      <w:r w:rsidR="00E27560" w:rsidRPr="005A445E">
        <w:t xml:space="preserve"> bullet or not. And we used these</w:t>
      </w:r>
      <w:r w:rsidRPr="005A445E">
        <w:t xml:space="preserve"> steps for there of them.</w:t>
      </w:r>
      <w:r w:rsidR="00E27560" w:rsidRPr="005A445E">
        <w:br/>
      </w:r>
      <w:r w:rsidR="00AB2ED8" w:rsidRPr="005A445E">
        <w:br/>
      </w:r>
      <w:r w:rsidR="00AB2ED8" w:rsidRPr="005A445E">
        <w:rPr>
          <w:i/>
          <w:u w:val="single"/>
        </w:rPr>
        <w:t>Ball.java</w:t>
      </w:r>
      <w:r w:rsidR="00AB2ED8" w:rsidRPr="005A445E">
        <w:rPr>
          <w:i/>
          <w:u w:val="single"/>
        </w:rPr>
        <w:br/>
      </w:r>
      <w:r w:rsidR="00AB2ED8" w:rsidRPr="005A445E">
        <w:rPr>
          <w:i/>
          <w:u w:val="single"/>
        </w:rPr>
        <w:br/>
      </w:r>
      <w:r w:rsidR="00AB2ED8" w:rsidRPr="005A445E">
        <w:t xml:space="preserve">We implemented </w:t>
      </w:r>
      <w:proofErr w:type="spellStart"/>
      <w:r w:rsidR="00AB2ED8" w:rsidRPr="005A445E">
        <w:t>VisualObjectJava</w:t>
      </w:r>
      <w:proofErr w:type="spellEnd"/>
      <w:r w:rsidR="00AB2ED8" w:rsidRPr="005A445E">
        <w:t xml:space="preserve"> and used same steps same as   Devil/Bushy etc.  </w:t>
      </w:r>
      <w:proofErr w:type="gramStart"/>
      <w:r w:rsidR="00AB2ED8" w:rsidRPr="005A445E">
        <w:t>and</w:t>
      </w:r>
      <w:proofErr w:type="gramEnd"/>
      <w:r w:rsidR="00AB2ED8" w:rsidRPr="005A445E">
        <w:t xml:space="preserve"> create our ball.</w:t>
      </w:r>
      <w:r w:rsidR="00AB2ED8" w:rsidRPr="005A445E">
        <w:br/>
        <w:t xml:space="preserve">We used thread for balls. </w:t>
      </w:r>
      <w:r w:rsidR="00AB2ED8" w:rsidRPr="005A445E">
        <w:br/>
      </w:r>
      <w:proofErr w:type="gramStart"/>
      <w:r w:rsidR="00AB2ED8" w:rsidRPr="005A445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="00AB2ED8"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B2ED8" w:rsidRPr="005A445E">
        <w:rPr>
          <w:rFonts w:ascii="Consolas" w:hAnsi="Consolas" w:cs="Consolas"/>
          <w:color w:val="000000"/>
          <w:sz w:val="20"/>
          <w:szCs w:val="20"/>
        </w:rPr>
        <w:t>BallAnimater</w:t>
      </w:r>
      <w:proofErr w:type="spellEnd"/>
      <w:r w:rsidR="00AB2ED8"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B2ED8" w:rsidRPr="005A445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AB2ED8" w:rsidRPr="005A445E"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14:paraId="21B28080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Ball </w:t>
      </w:r>
      <w:proofErr w:type="spellStart"/>
      <w:r w:rsidRPr="005A445E">
        <w:rPr>
          <w:rFonts w:ascii="Consolas" w:hAnsi="Consolas" w:cs="Consolas"/>
          <w:color w:val="0000C0"/>
          <w:sz w:val="20"/>
          <w:szCs w:val="20"/>
        </w:rPr>
        <w:t>ball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;</w:t>
      </w:r>
    </w:p>
    <w:p w14:paraId="57F86B31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BallAnimater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(Ball ball) {</w:t>
      </w:r>
    </w:p>
    <w:p w14:paraId="70351595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A445E">
        <w:rPr>
          <w:rFonts w:ascii="Consolas" w:hAnsi="Consolas" w:cs="Consolas"/>
          <w:color w:val="000000"/>
          <w:sz w:val="20"/>
          <w:szCs w:val="20"/>
        </w:rPr>
        <w:t>.</w:t>
      </w:r>
      <w:r w:rsidRPr="005A445E">
        <w:rPr>
          <w:rFonts w:ascii="Consolas" w:hAnsi="Consolas" w:cs="Consolas"/>
          <w:color w:val="0000C0"/>
          <w:sz w:val="20"/>
          <w:szCs w:val="20"/>
        </w:rPr>
        <w:t>ball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= ball;</w:t>
      </w:r>
    </w:p>
    <w:p w14:paraId="2E6E647B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A445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br/>
      </w:r>
      <w:r w:rsidRPr="005A445E">
        <w:br/>
      </w:r>
      <w:r w:rsidRPr="005A445E">
        <w:br/>
        <w:t>We had again synchronized function</w:t>
      </w:r>
      <w:r w:rsidRPr="005A445E">
        <w:br/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destroyCreatures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() {</w:t>
      </w:r>
    </w:p>
    <w:p w14:paraId="5C118717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VisualObject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&gt; v = 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Pr="005A445E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5A445E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 w:rsidRPr="005A445E">
        <w:rPr>
          <w:rFonts w:ascii="Consolas" w:hAnsi="Consolas" w:cs="Consolas"/>
          <w:color w:val="0000C0"/>
          <w:sz w:val="20"/>
          <w:szCs w:val="20"/>
          <w:u w:val="single"/>
        </w:rPr>
        <w:t>ball</w:t>
      </w:r>
      <w:r w:rsidRPr="005A445E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5A445E">
        <w:rPr>
          <w:rFonts w:ascii="Consolas" w:hAnsi="Consolas" w:cs="Consolas"/>
          <w:color w:val="0000C0"/>
          <w:sz w:val="20"/>
          <w:szCs w:val="20"/>
          <w:highlight w:val="lightGray"/>
          <w:u w:val="single"/>
        </w:rPr>
        <w:t>panel</w:t>
      </w:r>
      <w:r w:rsidRPr="005A445E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5A445E">
        <w:rPr>
          <w:rFonts w:ascii="Consolas" w:hAnsi="Consolas" w:cs="Consolas"/>
          <w:color w:val="0000C0"/>
          <w:sz w:val="20"/>
          <w:szCs w:val="20"/>
          <w:u w:val="single"/>
        </w:rPr>
        <w:t>objects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5A445E">
        <w:rPr>
          <w:rFonts w:ascii="Consolas" w:hAnsi="Consolas" w:cs="Consolas"/>
          <w:color w:val="000000"/>
          <w:sz w:val="20"/>
          <w:szCs w:val="20"/>
        </w:rPr>
        <w:t>;</w:t>
      </w:r>
    </w:p>
    <w:p w14:paraId="27787757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>VisualObject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o:v){</w:t>
      </w:r>
    </w:p>
    <w:p w14:paraId="5387135B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 xml:space="preserve">o </w:t>
      </w:r>
      <w:proofErr w:type="spell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Creature){</w:t>
      </w:r>
    </w:p>
    <w:p w14:paraId="7FFE6039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    Creature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creature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= (Creature</w:t>
      </w:r>
      <w:proofErr w:type="gramStart"/>
      <w:r w:rsidRPr="005A445E">
        <w:rPr>
          <w:rFonts w:ascii="Consolas" w:hAnsi="Consolas" w:cs="Consolas"/>
          <w:color w:val="000000"/>
          <w:sz w:val="20"/>
          <w:szCs w:val="20"/>
        </w:rPr>
        <w:t>)o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>;</w:t>
      </w:r>
    </w:p>
    <w:p w14:paraId="5CBE6690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>creature.hitBy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r w:rsidRPr="005A445E">
        <w:rPr>
          <w:rFonts w:ascii="Consolas" w:hAnsi="Consolas" w:cs="Consolas"/>
          <w:color w:val="0000C0"/>
          <w:sz w:val="20"/>
          <w:szCs w:val="20"/>
        </w:rPr>
        <w:t>ball</w:t>
      </w:r>
      <w:r w:rsidRPr="005A445E">
        <w:rPr>
          <w:rFonts w:ascii="Consolas" w:hAnsi="Consolas" w:cs="Consolas"/>
          <w:color w:val="000000"/>
          <w:sz w:val="20"/>
          <w:szCs w:val="20"/>
        </w:rPr>
        <w:t>)){</w:t>
      </w:r>
    </w:p>
    <w:p w14:paraId="0F7185E5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5A445E">
        <w:rPr>
          <w:rFonts w:ascii="Consolas" w:hAnsi="Consolas" w:cs="Consolas"/>
          <w:color w:val="000000"/>
          <w:sz w:val="20"/>
          <w:szCs w:val="20"/>
        </w:rPr>
        <w:t>creature.setKilled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12A6508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creature.</w:t>
      </w:r>
      <w:r w:rsidRPr="005A445E">
        <w:rPr>
          <w:rFonts w:ascii="Consolas" w:hAnsi="Consolas" w:cs="Consolas"/>
          <w:color w:val="0000C0"/>
          <w:sz w:val="20"/>
          <w:szCs w:val="20"/>
        </w:rPr>
        <w:t>theta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5A445E">
        <w:rPr>
          <w:rFonts w:ascii="Consolas" w:hAnsi="Consolas" w:cs="Consolas"/>
          <w:color w:val="0000C0"/>
          <w:sz w:val="20"/>
          <w:szCs w:val="20"/>
        </w:rPr>
        <w:t>ball</w:t>
      </w:r>
      <w:r w:rsidRPr="005A445E">
        <w:rPr>
          <w:rFonts w:ascii="Consolas" w:hAnsi="Consolas" w:cs="Consolas"/>
          <w:color w:val="000000"/>
          <w:sz w:val="20"/>
          <w:szCs w:val="20"/>
        </w:rPr>
        <w:t>.</w:t>
      </w:r>
      <w:r w:rsidRPr="005A445E">
        <w:rPr>
          <w:rFonts w:ascii="Consolas" w:hAnsi="Consolas" w:cs="Consolas"/>
          <w:color w:val="0000C0"/>
          <w:sz w:val="20"/>
          <w:szCs w:val="20"/>
        </w:rPr>
        <w:t>theta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;</w:t>
      </w:r>
    </w:p>
    <w:p w14:paraId="22729849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>creature.isDangereous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()){</w:t>
      </w:r>
    </w:p>
    <w:p w14:paraId="2148DAB9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5A445E">
        <w:rPr>
          <w:rFonts w:ascii="Consolas" w:hAnsi="Consolas" w:cs="Consolas"/>
          <w:color w:val="0000C0"/>
          <w:sz w:val="20"/>
          <w:szCs w:val="20"/>
        </w:rPr>
        <w:t>ball</w:t>
      </w:r>
      <w:r w:rsidRPr="005A445E">
        <w:rPr>
          <w:rFonts w:ascii="Consolas" w:hAnsi="Consolas" w:cs="Consolas"/>
          <w:color w:val="000000"/>
          <w:sz w:val="20"/>
          <w:szCs w:val="20"/>
        </w:rPr>
        <w:t>.</w:t>
      </w:r>
      <w:r w:rsidRPr="005A445E">
        <w:rPr>
          <w:rFonts w:ascii="Consolas" w:hAnsi="Consolas" w:cs="Consolas"/>
          <w:color w:val="0000C0"/>
          <w:sz w:val="20"/>
          <w:szCs w:val="20"/>
          <w:highlight w:val="lightGray"/>
        </w:rPr>
        <w:t>panel</w:t>
      </w:r>
      <w:r w:rsidRPr="005A445E">
        <w:rPr>
          <w:rFonts w:ascii="Consolas" w:hAnsi="Consolas" w:cs="Consolas"/>
          <w:color w:val="000000"/>
          <w:sz w:val="20"/>
          <w:szCs w:val="20"/>
        </w:rPr>
        <w:t>.</w:t>
      </w:r>
      <w:r w:rsidRPr="005A445E">
        <w:rPr>
          <w:rFonts w:ascii="Consolas" w:hAnsi="Consolas" w:cs="Consolas"/>
          <w:color w:val="0000C0"/>
          <w:sz w:val="20"/>
          <w:szCs w:val="20"/>
        </w:rPr>
        <w:t>game</w:t>
      </w:r>
      <w:r w:rsidRPr="005A445E">
        <w:rPr>
          <w:rFonts w:ascii="Consolas" w:hAnsi="Consolas" w:cs="Consolas"/>
          <w:color w:val="000000"/>
          <w:sz w:val="20"/>
          <w:szCs w:val="20"/>
        </w:rPr>
        <w:t>.addScore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>creature.getPoints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());</w:t>
      </w:r>
    </w:p>
    <w:p w14:paraId="02FBB983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5A445E">
        <w:rPr>
          <w:rFonts w:ascii="Consolas" w:hAnsi="Consolas" w:cs="Consolas"/>
          <w:color w:val="0000C0"/>
          <w:sz w:val="20"/>
          <w:szCs w:val="20"/>
        </w:rPr>
        <w:t>ball</w:t>
      </w:r>
      <w:r w:rsidRPr="005A445E">
        <w:rPr>
          <w:rFonts w:ascii="Consolas" w:hAnsi="Consolas" w:cs="Consolas"/>
          <w:color w:val="000000"/>
          <w:sz w:val="20"/>
          <w:szCs w:val="20"/>
        </w:rPr>
        <w:t>.</w:t>
      </w:r>
      <w:r w:rsidRPr="005A445E">
        <w:rPr>
          <w:rFonts w:ascii="Consolas" w:hAnsi="Consolas" w:cs="Consolas"/>
          <w:color w:val="0000C0"/>
          <w:sz w:val="20"/>
          <w:szCs w:val="20"/>
          <w:highlight w:val="lightGray"/>
        </w:rPr>
        <w:t>panel</w:t>
      </w:r>
      <w:r w:rsidRPr="005A445E">
        <w:rPr>
          <w:rFonts w:ascii="Consolas" w:hAnsi="Consolas" w:cs="Consolas"/>
          <w:color w:val="000000"/>
          <w:sz w:val="20"/>
          <w:szCs w:val="20"/>
        </w:rPr>
        <w:t>.</w:t>
      </w:r>
      <w:r w:rsidRPr="005A445E">
        <w:rPr>
          <w:rFonts w:ascii="Consolas" w:hAnsi="Consolas" w:cs="Consolas"/>
          <w:color w:val="0000C0"/>
          <w:sz w:val="20"/>
          <w:szCs w:val="20"/>
        </w:rPr>
        <w:t>game</w:t>
      </w:r>
      <w:r w:rsidRPr="005A445E">
        <w:rPr>
          <w:rFonts w:ascii="Consolas" w:hAnsi="Consolas" w:cs="Consolas"/>
          <w:color w:val="000000"/>
          <w:sz w:val="20"/>
          <w:szCs w:val="20"/>
        </w:rPr>
        <w:t>.addBullets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>creature.getEarnedBullets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());</w:t>
      </w:r>
    </w:p>
    <w:p w14:paraId="0E0882F3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}</w:t>
      </w:r>
    </w:p>
    <w:p w14:paraId="77946C22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5A445E">
        <w:rPr>
          <w:rFonts w:ascii="Consolas" w:hAnsi="Consolas" w:cs="Consolas"/>
          <w:color w:val="0000C0"/>
          <w:sz w:val="20"/>
          <w:szCs w:val="20"/>
        </w:rPr>
        <w:t>ball</w:t>
      </w:r>
      <w:r w:rsidRPr="005A445E">
        <w:rPr>
          <w:rFonts w:ascii="Consolas" w:hAnsi="Consolas" w:cs="Consolas"/>
          <w:color w:val="000000"/>
          <w:sz w:val="20"/>
          <w:szCs w:val="20"/>
        </w:rPr>
        <w:t>.</w:t>
      </w:r>
      <w:r w:rsidRPr="005A445E">
        <w:rPr>
          <w:rFonts w:ascii="Consolas" w:hAnsi="Consolas" w:cs="Consolas"/>
          <w:color w:val="0000C0"/>
          <w:sz w:val="20"/>
          <w:szCs w:val="20"/>
          <w:highlight w:val="lightGray"/>
        </w:rPr>
        <w:t>panel</w:t>
      </w:r>
      <w:r w:rsidRPr="005A445E">
        <w:rPr>
          <w:rFonts w:ascii="Consolas" w:hAnsi="Consolas" w:cs="Consolas"/>
          <w:color w:val="000000"/>
          <w:sz w:val="20"/>
          <w:szCs w:val="20"/>
        </w:rPr>
        <w:t>.repaint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>);</w:t>
      </w:r>
    </w:p>
    <w:p w14:paraId="14054C9D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A58EB0B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03DCDD4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0E06C5" w14:textId="77777777" w:rsidR="00AB2ED8" w:rsidRPr="005A445E" w:rsidRDefault="00AB2ED8" w:rsidP="00A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9DFFF3" w14:textId="23DE3D12" w:rsidR="005A445E" w:rsidRPr="005A445E" w:rsidRDefault="00AB2ED8" w:rsidP="005A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445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br/>
      </w:r>
      <w:r w:rsidR="005A445E">
        <w:rPr>
          <w:rFonts w:ascii="Consolas" w:hAnsi="Consolas" w:cs="Consolas"/>
          <w:color w:val="000000"/>
          <w:sz w:val="20"/>
          <w:szCs w:val="20"/>
        </w:rPr>
        <w:t>If o is a cre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ature, we checked if it is dangerous or not and if it hit to a creature we called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setKilled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function.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Otherwife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we called repaint method.</w:t>
      </w:r>
      <w:r w:rsidR="00E27560" w:rsidRPr="005A445E">
        <w:br/>
      </w:r>
      <w:r w:rsidR="005E5C87" w:rsidRPr="005A445E">
        <w:br/>
      </w:r>
      <w:r w:rsidR="005A445E" w:rsidRPr="005A445E">
        <w:rPr>
          <w:i/>
          <w:u w:val="single"/>
        </w:rPr>
        <w:t>GamePanel.java</w:t>
      </w:r>
      <w:r w:rsidR="005A445E" w:rsidRPr="005A445E">
        <w:br/>
      </w:r>
      <w:r w:rsidR="005A445E" w:rsidRPr="005A445E">
        <w:br/>
        <w:t xml:space="preserve">In there we wanted to show only 3 creatures on the screen, at the same time. And added </w:t>
      </w:r>
      <w:proofErr w:type="gramStart"/>
      <w:r w:rsidR="005A445E" w:rsidRPr="005A445E">
        <w:t>a</w:t>
      </w:r>
      <w:proofErr w:type="gramEnd"/>
      <w:r w:rsidR="005A445E" w:rsidRPr="005A445E">
        <w:t xml:space="preserve"> </w:t>
      </w:r>
      <w:proofErr w:type="spellStart"/>
      <w:r w:rsidR="005A445E" w:rsidRPr="005A445E">
        <w:t>arraylist</w:t>
      </w:r>
      <w:proofErr w:type="spellEnd"/>
      <w:r w:rsidR="005A445E" w:rsidRPr="005A445E">
        <w:t>.</w:t>
      </w:r>
      <w:r w:rsidR="005A445E" w:rsidRPr="005A445E">
        <w:br/>
      </w:r>
      <w:proofErr w:type="gramStart"/>
      <w:r w:rsidR="005A445E" w:rsidRPr="005A445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="005A445E"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A445E" w:rsidRPr="005A445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5A445E"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A445E" w:rsidRPr="005A445E">
        <w:rPr>
          <w:rFonts w:ascii="Consolas" w:hAnsi="Consolas" w:cs="Consolas"/>
          <w:i/>
          <w:iCs/>
          <w:color w:val="0000C0"/>
          <w:sz w:val="20"/>
          <w:szCs w:val="20"/>
        </w:rPr>
        <w:t>max_num_creature_onscreen</w:t>
      </w:r>
      <w:proofErr w:type="spellEnd"/>
      <w:r w:rsidR="005A445E" w:rsidRPr="005A445E">
        <w:rPr>
          <w:rFonts w:ascii="Consolas" w:hAnsi="Consolas" w:cs="Consolas"/>
          <w:color w:val="000000"/>
          <w:sz w:val="20"/>
          <w:szCs w:val="20"/>
        </w:rPr>
        <w:t>=3;</w:t>
      </w:r>
    </w:p>
    <w:p w14:paraId="6202E381" w14:textId="77777777" w:rsidR="005A445E" w:rsidRPr="005A445E" w:rsidRDefault="005A445E" w:rsidP="005A445E">
      <w:pPr>
        <w:ind w:firstLine="432"/>
        <w:rPr>
          <w:rFonts w:ascii="Consolas" w:hAnsi="Consolas" w:cs="Consolas"/>
          <w:color w:val="000000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VisualObject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5A445E">
        <w:rPr>
          <w:rFonts w:ascii="Consolas" w:hAnsi="Consolas" w:cs="Consolas"/>
          <w:color w:val="0000C0"/>
          <w:sz w:val="20"/>
          <w:szCs w:val="20"/>
        </w:rPr>
        <w:t>objects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Pr="005A445E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5A445E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5A445E">
        <w:rPr>
          <w:rFonts w:ascii="Consolas" w:hAnsi="Consolas" w:cs="Consolas"/>
          <w:color w:val="000000"/>
          <w:sz w:val="20"/>
          <w:szCs w:val="20"/>
        </w:rPr>
        <w:t>;</w:t>
      </w:r>
      <w:r w:rsidRPr="005A445E">
        <w:rPr>
          <w:rFonts w:ascii="Consolas" w:hAnsi="Consolas" w:cs="Consolas"/>
          <w:color w:val="000000"/>
          <w:sz w:val="20"/>
          <w:szCs w:val="20"/>
        </w:rPr>
        <w:br/>
        <w:t>we added our cannon.</w:t>
      </w:r>
    </w:p>
    <w:p w14:paraId="09F96E16" w14:textId="77777777" w:rsidR="005A445E" w:rsidRPr="005A445E" w:rsidRDefault="005A445E" w:rsidP="005A445E">
      <w:pPr>
        <w:ind w:firstLine="432"/>
        <w:rPr>
          <w:rFonts w:ascii="Consolas" w:hAnsi="Consolas" w:cs="Consolas"/>
          <w:color w:val="000000"/>
          <w:sz w:val="20"/>
          <w:szCs w:val="20"/>
        </w:rPr>
      </w:pPr>
      <w:r w:rsidRPr="005A445E">
        <w:rPr>
          <w:rFonts w:ascii="Consolas" w:hAnsi="Consolas" w:cs="Consolas"/>
          <w:color w:val="000000"/>
          <w:sz w:val="20"/>
          <w:szCs w:val="20"/>
        </w:rPr>
        <w:t>With paint method we gave our background image.</w:t>
      </w:r>
      <w:r w:rsidRPr="005A445E">
        <w:rPr>
          <w:rFonts w:ascii="Consolas" w:hAnsi="Consolas" w:cs="Consolas"/>
          <w:color w:val="000000"/>
          <w:sz w:val="20"/>
          <w:szCs w:val="20"/>
        </w:rPr>
        <w:br/>
        <w:t xml:space="preserve">We used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createCreature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function. We generated random number and according to this number we determined which creature will be shown. We implemented</w:t>
      </w:r>
    </w:p>
    <w:p w14:paraId="140E479D" w14:textId="2084CBC9" w:rsidR="00BF4ABD" w:rsidRPr="005A445E" w:rsidRDefault="005A445E" w:rsidP="005A445E">
      <w:pPr>
        <w:ind w:firstLine="432"/>
      </w:pPr>
      <w:proofErr w:type="gramStart"/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445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A44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removeCreature</w:t>
      </w:r>
      <w:proofErr w:type="spellEnd"/>
      <w:r w:rsidRPr="005A445E">
        <w:rPr>
          <w:rFonts w:ascii="Consolas" w:hAnsi="Consolas" w:cs="Consolas"/>
          <w:color w:val="000000"/>
          <w:sz w:val="20"/>
          <w:szCs w:val="20"/>
        </w:rPr>
        <w:t>(Creature c)</w:t>
      </w:r>
      <w:r w:rsidRPr="005A445E">
        <w:rPr>
          <w:rFonts w:ascii="Consolas" w:hAnsi="Consolas" w:cs="Consolas"/>
          <w:color w:val="000000"/>
          <w:sz w:val="20"/>
          <w:szCs w:val="20"/>
        </w:rPr>
        <w:br/>
        <w:t>function.</w:t>
      </w:r>
      <w:r w:rsidRPr="005A445E">
        <w:rPr>
          <w:rFonts w:ascii="Consolas" w:hAnsi="Consolas" w:cs="Consolas"/>
          <w:color w:val="000000"/>
          <w:sz w:val="20"/>
          <w:szCs w:val="20"/>
        </w:rPr>
        <w:br/>
        <w:t xml:space="preserve">We extended </w:t>
      </w:r>
      <w:proofErr w:type="spellStart"/>
      <w:r w:rsidRPr="005A445E">
        <w:rPr>
          <w:rFonts w:ascii="Consolas" w:hAnsi="Consolas" w:cs="Consolas"/>
          <w:color w:val="000000"/>
          <w:sz w:val="20"/>
          <w:szCs w:val="20"/>
        </w:rPr>
        <w:t>k</w:t>
      </w:r>
      <w:r w:rsidR="00626EAB">
        <w:rPr>
          <w:rFonts w:ascii="Consolas" w:hAnsi="Consolas" w:cs="Consolas"/>
          <w:color w:val="000000"/>
          <w:sz w:val="20"/>
          <w:szCs w:val="20"/>
        </w:rPr>
        <w:t>eyAdepter</w:t>
      </w:r>
      <w:proofErr w:type="spellEnd"/>
      <w:r w:rsidR="00626EAB">
        <w:rPr>
          <w:rFonts w:ascii="Consolas" w:hAnsi="Consolas" w:cs="Consolas"/>
          <w:color w:val="000000"/>
          <w:sz w:val="20"/>
          <w:szCs w:val="20"/>
        </w:rPr>
        <w:t xml:space="preserve"> to manage our cannon. (</w:t>
      </w:r>
      <w:proofErr w:type="gramStart"/>
      <w:r w:rsidR="00626EAB">
        <w:rPr>
          <w:rFonts w:ascii="Consolas" w:hAnsi="Consolas" w:cs="Consolas"/>
          <w:color w:val="000000"/>
          <w:sz w:val="20"/>
          <w:szCs w:val="20"/>
        </w:rPr>
        <w:t>we</w:t>
      </w:r>
      <w:proofErr w:type="gramEnd"/>
      <w:r w:rsidR="00626EAB">
        <w:rPr>
          <w:rFonts w:ascii="Consolas" w:hAnsi="Consolas" w:cs="Consolas"/>
          <w:color w:val="000000"/>
          <w:sz w:val="20"/>
          <w:szCs w:val="20"/>
        </w:rPr>
        <w:t xml:space="preserve"> added comments in code)</w:t>
      </w:r>
      <w:r w:rsidR="00626EAB">
        <w:rPr>
          <w:rFonts w:ascii="Consolas" w:hAnsi="Consolas" w:cs="Consolas"/>
          <w:color w:val="000000"/>
          <w:sz w:val="20"/>
          <w:szCs w:val="20"/>
        </w:rPr>
        <w:br/>
        <w:t xml:space="preserve">We implement our run function. We determine stop and </w:t>
      </w:r>
      <w:proofErr w:type="spellStart"/>
      <w:r w:rsidR="00626EAB">
        <w:rPr>
          <w:rFonts w:ascii="Consolas" w:hAnsi="Consolas" w:cs="Consolas"/>
          <w:color w:val="000000"/>
          <w:sz w:val="20"/>
          <w:szCs w:val="20"/>
        </w:rPr>
        <w:t>gameover</w:t>
      </w:r>
      <w:proofErr w:type="spellEnd"/>
      <w:r w:rsidR="00626EAB">
        <w:rPr>
          <w:rFonts w:ascii="Consolas" w:hAnsi="Consolas" w:cs="Consolas"/>
          <w:color w:val="000000"/>
          <w:sz w:val="20"/>
          <w:szCs w:val="20"/>
        </w:rPr>
        <w:t xml:space="preserve"> situation</w:t>
      </w:r>
      <w:r w:rsidR="000F41E9" w:rsidRPr="005A445E">
        <w:br/>
      </w:r>
      <w:r w:rsidR="000F41E9" w:rsidRPr="005A445E">
        <w:br/>
      </w:r>
    </w:p>
    <w:p w14:paraId="02DE1B2B" w14:textId="77777777" w:rsidR="00BF4ABD" w:rsidRPr="005A445E" w:rsidRDefault="00BF4ABD" w:rsidP="00BF4ABD">
      <w:pPr>
        <w:ind w:firstLine="432"/>
      </w:pPr>
      <w:bookmarkStart w:id="0" w:name="_GoBack"/>
      <w:bookmarkEnd w:id="0"/>
    </w:p>
    <w:sectPr w:rsidR="00BF4ABD" w:rsidRPr="005A44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BD"/>
    <w:rsid w:val="000F41E9"/>
    <w:rsid w:val="001F2E08"/>
    <w:rsid w:val="0021678B"/>
    <w:rsid w:val="005577E9"/>
    <w:rsid w:val="00580CEE"/>
    <w:rsid w:val="005A445E"/>
    <w:rsid w:val="005E5C87"/>
    <w:rsid w:val="0062394C"/>
    <w:rsid w:val="00625B72"/>
    <w:rsid w:val="00626EAB"/>
    <w:rsid w:val="007A067A"/>
    <w:rsid w:val="00820716"/>
    <w:rsid w:val="00863375"/>
    <w:rsid w:val="008D2889"/>
    <w:rsid w:val="008F1F7E"/>
    <w:rsid w:val="00A3667F"/>
    <w:rsid w:val="00AB2ED8"/>
    <w:rsid w:val="00B26510"/>
    <w:rsid w:val="00BC1B54"/>
    <w:rsid w:val="00BF4ABD"/>
    <w:rsid w:val="00CF0D2C"/>
    <w:rsid w:val="00D82A19"/>
    <w:rsid w:val="00D85817"/>
    <w:rsid w:val="00E248E5"/>
    <w:rsid w:val="00E27560"/>
    <w:rsid w:val="00E46DCC"/>
    <w:rsid w:val="00F3548A"/>
    <w:rsid w:val="00F36966"/>
    <w:rsid w:val="00F93F02"/>
    <w:rsid w:val="00FA16FE"/>
    <w:rsid w:val="00FD6124"/>
    <w:rsid w:val="00FE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5A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KonuBalChar">
    <w:name w:val="Alt Konu Başlığı Char"/>
    <w:basedOn w:val="VarsaylanParagrafYazTipi"/>
    <w:link w:val="AltKonuBal"/>
    <w:uiPriority w:val="11"/>
    <w:rPr>
      <w:color w:val="5A5A5A" w:themeColor="text1" w:themeTint="A5"/>
      <w:spacing w:val="10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Pr>
      <w:b/>
      <w:bCs/>
      <w:i/>
      <w:iCs/>
      <w:caps/>
    </w:rPr>
  </w:style>
  <w:style w:type="character" w:styleId="Gl">
    <w:name w:val="Strong"/>
    <w:basedOn w:val="VarsaylanParagrafYazTipi"/>
    <w:uiPriority w:val="22"/>
    <w:qFormat/>
    <w:rPr>
      <w:b/>
      <w:bCs/>
      <w:color w:val="000000" w:themeColor="text1"/>
    </w:rPr>
  </w:style>
  <w:style w:type="paragraph" w:styleId="Trnak">
    <w:name w:val="Quote"/>
    <w:basedOn w:val="Normal"/>
    <w:next w:val="Normal"/>
    <w:link w:val="Trnak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Pr>
      <w:i/>
      <w:iCs/>
      <w:color w:val="000000" w:themeColor="text1"/>
    </w:rPr>
  </w:style>
  <w:style w:type="paragraph" w:styleId="KeskinTrnak">
    <w:name w:val="Intense Quote"/>
    <w:basedOn w:val="Normal"/>
    <w:next w:val="Normal"/>
    <w:link w:val="KeskinTrnak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eskinTrnakChar">
    <w:name w:val="Keskin Tırnak Char"/>
    <w:basedOn w:val="VarsaylanParagrafYazTipi"/>
    <w:link w:val="KeskinTrnak"/>
    <w:uiPriority w:val="30"/>
    <w:rPr>
      <w:color w:val="000000" w:themeColor="text1"/>
      <w:shd w:val="clear" w:color="auto" w:fill="F2F2F2" w:themeFill="background1" w:themeFillShade="F2"/>
    </w:rPr>
  </w:style>
  <w:style w:type="character" w:styleId="HafifBavuru">
    <w:name w:val="Subtle Reference"/>
    <w:basedOn w:val="VarsaylanParagrafYazTipi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Pr>
      <w:b w:val="0"/>
      <w:bCs w:val="0"/>
      <w:smallCap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AralkYok">
    <w:name w:val="No Spacing"/>
    <w:uiPriority w:val="1"/>
    <w:qFormat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36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6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KonuBalChar">
    <w:name w:val="Alt Konu Başlığı Char"/>
    <w:basedOn w:val="VarsaylanParagrafYazTipi"/>
    <w:link w:val="AltKonuBal"/>
    <w:uiPriority w:val="11"/>
    <w:rPr>
      <w:color w:val="5A5A5A" w:themeColor="text1" w:themeTint="A5"/>
      <w:spacing w:val="10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Pr>
      <w:b/>
      <w:bCs/>
      <w:i/>
      <w:iCs/>
      <w:caps/>
    </w:rPr>
  </w:style>
  <w:style w:type="character" w:styleId="Gl">
    <w:name w:val="Strong"/>
    <w:basedOn w:val="VarsaylanParagrafYazTipi"/>
    <w:uiPriority w:val="22"/>
    <w:qFormat/>
    <w:rPr>
      <w:b/>
      <w:bCs/>
      <w:color w:val="000000" w:themeColor="text1"/>
    </w:rPr>
  </w:style>
  <w:style w:type="paragraph" w:styleId="Trnak">
    <w:name w:val="Quote"/>
    <w:basedOn w:val="Normal"/>
    <w:next w:val="Normal"/>
    <w:link w:val="Trnak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Pr>
      <w:i/>
      <w:iCs/>
      <w:color w:val="000000" w:themeColor="text1"/>
    </w:rPr>
  </w:style>
  <w:style w:type="paragraph" w:styleId="KeskinTrnak">
    <w:name w:val="Intense Quote"/>
    <w:basedOn w:val="Normal"/>
    <w:next w:val="Normal"/>
    <w:link w:val="KeskinTrnak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eskinTrnakChar">
    <w:name w:val="Keskin Tırnak Char"/>
    <w:basedOn w:val="VarsaylanParagrafYazTipi"/>
    <w:link w:val="KeskinTrnak"/>
    <w:uiPriority w:val="30"/>
    <w:rPr>
      <w:color w:val="000000" w:themeColor="text1"/>
      <w:shd w:val="clear" w:color="auto" w:fill="F2F2F2" w:themeFill="background1" w:themeFillShade="F2"/>
    </w:rPr>
  </w:style>
  <w:style w:type="character" w:styleId="HafifBavuru">
    <w:name w:val="Subtle Reference"/>
    <w:basedOn w:val="VarsaylanParagrafYazTipi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Pr>
      <w:b w:val="0"/>
      <w:bCs w:val="0"/>
      <w:smallCap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AralkYok">
    <w:name w:val="No Spacing"/>
    <w:uiPriority w:val="1"/>
    <w:qFormat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36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6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kut.aric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219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Erkut ARICAN</dc:creator>
  <cp:lastModifiedBy>Derya</cp:lastModifiedBy>
  <cp:revision>11</cp:revision>
  <dcterms:created xsi:type="dcterms:W3CDTF">2014-05-21T16:52:00Z</dcterms:created>
  <dcterms:modified xsi:type="dcterms:W3CDTF">2014-05-21T20:31:00Z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